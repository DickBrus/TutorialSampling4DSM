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BD" w:rsidRDefault="00FC38BD">
      <w:r>
        <w:t xml:space="preserve">Fuzzy k-means </w:t>
      </w:r>
      <w:r w:rsidR="00D85D0E">
        <w:t xml:space="preserve">(FKM) </w:t>
      </w:r>
      <w:r>
        <w:t>sampling</w:t>
      </w:r>
      <w:r w:rsidR="00B80CF5">
        <w:t xml:space="preserve"> with FuzME</w:t>
      </w:r>
    </w:p>
    <w:p w:rsidR="00083810" w:rsidRDefault="00FC38BD">
      <w:r>
        <w:t xml:space="preserve">Use </w:t>
      </w:r>
      <w:proofErr w:type="spellStart"/>
      <w:r>
        <w:t>FuzME</w:t>
      </w:r>
      <w:proofErr w:type="spellEnd"/>
      <w:r>
        <w:t xml:space="preserve"> to compute a fuzzy clustering of the grid cells of the study area</w:t>
      </w:r>
    </w:p>
    <w:p w:rsidR="00FC38BD" w:rsidRDefault="00FC38BD" w:rsidP="00FC38B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tabsheet</w:t>
      </w:r>
      <w:proofErr w:type="spellEnd"/>
      <w:r>
        <w:t xml:space="preserve"> Files, and load the data file HunterValley4FuzMe.csv. Check that there are five covariates, </w:t>
      </w:r>
      <w:proofErr w:type="spellStart"/>
      <w:r>
        <w:t>elevation_m</w:t>
      </w:r>
      <w:proofErr w:type="spellEnd"/>
      <w:r>
        <w:t xml:space="preserve">, </w:t>
      </w:r>
      <w:proofErr w:type="spellStart"/>
      <w:r>
        <w:t>slope_deg</w:t>
      </w:r>
      <w:proofErr w:type="spellEnd"/>
      <w:r>
        <w:t xml:space="preserve">, </w:t>
      </w:r>
      <w:proofErr w:type="spellStart"/>
      <w:r>
        <w:t>cos_aspect</w:t>
      </w:r>
      <w:proofErr w:type="spellEnd"/>
      <w:r>
        <w:t xml:space="preserve">, </w:t>
      </w:r>
      <w:proofErr w:type="spellStart"/>
      <w:r>
        <w:t>cti</w:t>
      </w:r>
      <w:proofErr w:type="spellEnd"/>
      <w:r>
        <w:t xml:space="preserve"> and </w:t>
      </w:r>
      <w:proofErr w:type="spellStart"/>
      <w:r>
        <w:t>ndvi</w:t>
      </w:r>
      <w:proofErr w:type="spellEnd"/>
      <w:r>
        <w:t>.</w:t>
      </w:r>
    </w:p>
    <w:p w:rsidR="000333EC" w:rsidRDefault="000333EC" w:rsidP="000333EC">
      <w:pPr>
        <w:pStyle w:val="ListParagraph"/>
        <w:numPr>
          <w:ilvl w:val="0"/>
          <w:numId w:val="1"/>
        </w:numPr>
      </w:pPr>
      <w:r>
        <w:t>Set the output directory to your working directory</w:t>
      </w:r>
    </w:p>
    <w:p w:rsidR="00FC38BD" w:rsidRDefault="00FC38BD" w:rsidP="00FC38B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tabsheet</w:t>
      </w:r>
      <w:proofErr w:type="spellEnd"/>
      <w:r>
        <w:t xml:space="preserve"> Fuzzy Clustering</w:t>
      </w:r>
    </w:p>
    <w:p w:rsidR="00FC38BD" w:rsidRDefault="00FC38BD" w:rsidP="00FC38BD">
      <w:pPr>
        <w:pStyle w:val="ListParagraph"/>
        <w:numPr>
          <w:ilvl w:val="1"/>
          <w:numId w:val="1"/>
        </w:numPr>
      </w:pPr>
      <w:r>
        <w:t>tic Diagonal in the box Metric Distance</w:t>
      </w:r>
    </w:p>
    <w:p w:rsidR="00FC38BD" w:rsidRDefault="00FC38BD" w:rsidP="00FC38BD">
      <w:pPr>
        <w:pStyle w:val="ListParagraph"/>
        <w:numPr>
          <w:ilvl w:val="1"/>
          <w:numId w:val="1"/>
        </w:numPr>
      </w:pPr>
      <w:r>
        <w:t>set minimum a</w:t>
      </w:r>
      <w:r w:rsidR="00D963C2">
        <w:t>nd maximum of no of classes to 2</w:t>
      </w:r>
      <w:r>
        <w:t>0</w:t>
      </w:r>
    </w:p>
    <w:p w:rsidR="00FC38BD" w:rsidRDefault="00D963C2" w:rsidP="00FC38BD">
      <w:pPr>
        <w:pStyle w:val="ListParagraph"/>
        <w:numPr>
          <w:ilvl w:val="1"/>
          <w:numId w:val="1"/>
        </w:numPr>
      </w:pPr>
      <w:r>
        <w:t>set fuzzy exponent to 1.3</w:t>
      </w:r>
    </w:p>
    <w:p w:rsidR="00FC38BD" w:rsidRDefault="00FC38BD" w:rsidP="00FC38BD">
      <w:pPr>
        <w:pStyle w:val="ListParagraph"/>
        <w:numPr>
          <w:ilvl w:val="1"/>
          <w:numId w:val="1"/>
        </w:numPr>
      </w:pPr>
      <w:r>
        <w:t>save the file</w:t>
      </w:r>
    </w:p>
    <w:p w:rsidR="00FC38BD" w:rsidRDefault="00FC38BD" w:rsidP="00FC38BD">
      <w:pPr>
        <w:pStyle w:val="ListParagraph"/>
        <w:numPr>
          <w:ilvl w:val="0"/>
          <w:numId w:val="1"/>
        </w:numPr>
      </w:pPr>
      <w:r>
        <w:t xml:space="preserve">Press the button </w:t>
      </w:r>
      <w:proofErr w:type="spellStart"/>
      <w:r>
        <w:t>FuzME</w:t>
      </w:r>
      <w:proofErr w:type="spellEnd"/>
    </w:p>
    <w:p w:rsidR="00734E63" w:rsidRDefault="00E1424B" w:rsidP="00FC38BD">
      <w:pPr>
        <w:pStyle w:val="ListParagraph"/>
        <w:numPr>
          <w:ilvl w:val="0"/>
          <w:numId w:val="1"/>
        </w:numPr>
      </w:pPr>
      <w:r>
        <w:t>Read</w:t>
      </w:r>
      <w:bookmarkStart w:id="0" w:name="_GoBack"/>
      <w:bookmarkEnd w:id="0"/>
      <w:r w:rsidR="006B73FD">
        <w:t xml:space="preserve"> </w:t>
      </w:r>
      <w:r w:rsidR="00C27DC5">
        <w:t>the matrix with the memberships</w:t>
      </w:r>
      <w:r w:rsidR="006B73FD">
        <w:t xml:space="preserve"> from the output file</w:t>
      </w:r>
      <w:r w:rsidR="00C27DC5">
        <w:t>, and r</w:t>
      </w:r>
      <w:r w:rsidR="009956AE">
        <w:t xml:space="preserve">un R script </w:t>
      </w:r>
      <w:proofErr w:type="spellStart"/>
      <w:r w:rsidR="002D0573">
        <w:t>FKM</w:t>
      </w:r>
      <w:r w:rsidR="009956AE">
        <w:t>Sample_FuzMe.R</w:t>
      </w:r>
      <w:proofErr w:type="spellEnd"/>
      <w:r w:rsidR="00676B59">
        <w:t xml:space="preserve"> </w:t>
      </w:r>
      <w:r w:rsidR="00734E63">
        <w:t xml:space="preserve">to select </w:t>
      </w:r>
      <w:r w:rsidR="00676B59">
        <w:t>the locations with highest memberships</w:t>
      </w:r>
      <w:r w:rsidR="00734E63">
        <w:t>.</w:t>
      </w:r>
    </w:p>
    <w:sectPr w:rsidR="00734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C735D"/>
    <w:multiLevelType w:val="hybridMultilevel"/>
    <w:tmpl w:val="1C3A2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BD"/>
    <w:rsid w:val="000333EC"/>
    <w:rsid w:val="00083810"/>
    <w:rsid w:val="002D0573"/>
    <w:rsid w:val="00676B59"/>
    <w:rsid w:val="006B73FD"/>
    <w:rsid w:val="00734E63"/>
    <w:rsid w:val="009956AE"/>
    <w:rsid w:val="00B80CF5"/>
    <w:rsid w:val="00C27DC5"/>
    <w:rsid w:val="00D85D0E"/>
    <w:rsid w:val="00D963C2"/>
    <w:rsid w:val="00E1424B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7BF1"/>
  <w15:docId w15:val="{62BC8C6E-2033-4525-9F8B-35306498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1058B902.dotm</Template>
  <TotalTime>82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Brus, Dick</dc:creator>
  <cp:lastModifiedBy>Brus, Dick</cp:lastModifiedBy>
  <cp:revision>10</cp:revision>
  <dcterms:created xsi:type="dcterms:W3CDTF">2017-06-01T13:31:00Z</dcterms:created>
  <dcterms:modified xsi:type="dcterms:W3CDTF">2018-03-23T11:30:00Z</dcterms:modified>
</cp:coreProperties>
</file>